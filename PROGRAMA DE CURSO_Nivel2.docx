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63" w:rsidRPr="00844963" w:rsidRDefault="00844963" w:rsidP="00844963">
      <w:pPr>
        <w:tabs>
          <w:tab w:val="left" w:pos="5430"/>
        </w:tabs>
        <w:spacing w:line="480" w:lineRule="au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844963">
        <w:rPr>
          <w:rFonts w:ascii="Arial" w:hAnsi="Arial" w:cs="Arial"/>
          <w:b/>
          <w:color w:val="002060"/>
          <w:sz w:val="24"/>
          <w:szCs w:val="24"/>
        </w:rPr>
        <w:t>PROGRAMA DE CURSO</w:t>
      </w:r>
    </w:p>
    <w:p w:rsidR="00903A2D" w:rsidRPr="00844963" w:rsidRDefault="00844963" w:rsidP="00903A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963">
        <w:rPr>
          <w:rFonts w:ascii="Arial" w:hAnsi="Arial" w:cs="Arial"/>
          <w:sz w:val="24"/>
          <w:szCs w:val="24"/>
        </w:rPr>
        <w:t>Curso</w:t>
      </w:r>
      <w:r w:rsidR="00903A2D" w:rsidRPr="00844963">
        <w:rPr>
          <w:rFonts w:ascii="Arial" w:hAnsi="Arial" w:cs="Arial"/>
          <w:sz w:val="24"/>
          <w:szCs w:val="24"/>
        </w:rPr>
        <w:t xml:space="preserve">: </w:t>
      </w:r>
      <w:r w:rsidR="00865003" w:rsidRPr="00865003">
        <w:rPr>
          <w:rFonts w:ascii="Arial" w:hAnsi="Arial" w:cs="Arial"/>
          <w:sz w:val="24"/>
          <w:szCs w:val="24"/>
        </w:rPr>
        <w:t>COMPUTACI</w:t>
      </w:r>
      <w:r w:rsidR="00BF2010">
        <w:rPr>
          <w:rFonts w:ascii="Arial" w:hAnsi="Arial" w:cs="Arial"/>
          <w:sz w:val="24"/>
          <w:szCs w:val="24"/>
        </w:rPr>
        <w:t>ÓN PARA ADULTOS MAYORES, NIVEL 2</w:t>
      </w:r>
    </w:p>
    <w:p w:rsidR="00903A2D" w:rsidRPr="00844963" w:rsidRDefault="00844963" w:rsidP="00903A2D">
      <w:pPr>
        <w:tabs>
          <w:tab w:val="left" w:pos="543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963">
        <w:rPr>
          <w:rFonts w:ascii="Arial" w:hAnsi="Arial" w:cs="Arial"/>
          <w:sz w:val="24"/>
          <w:szCs w:val="24"/>
        </w:rPr>
        <w:t>Horas lectivas</w:t>
      </w:r>
      <w:r w:rsidR="00865003">
        <w:rPr>
          <w:rFonts w:ascii="Arial" w:hAnsi="Arial" w:cs="Arial"/>
          <w:sz w:val="24"/>
          <w:szCs w:val="24"/>
        </w:rPr>
        <w:t>: 4</w:t>
      </w:r>
    </w:p>
    <w:p w:rsidR="00903A2D" w:rsidRDefault="00366014" w:rsidP="00844963">
      <w:pPr>
        <w:tabs>
          <w:tab w:val="left" w:pos="5430"/>
        </w:tabs>
        <w:spacing w:after="0" w:line="720" w:lineRule="auto"/>
        <w:jc w:val="both"/>
        <w:rPr>
          <w:rFonts w:ascii="Arial" w:hAnsi="Arial" w:cs="Arial"/>
          <w:sz w:val="24"/>
          <w:szCs w:val="24"/>
        </w:rPr>
      </w:pPr>
      <w:r w:rsidRPr="00366014">
        <w:rPr>
          <w:rFonts w:ascii="Arial" w:hAnsi="Arial" w:cs="Arial"/>
          <w:noProof/>
          <w:color w:val="0070C0"/>
          <w:sz w:val="24"/>
          <w:szCs w:val="24"/>
          <w:u w:val="single"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CDAA33" wp14:editId="3E071F19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372100" cy="1404620"/>
                <wp:effectExtent l="0" t="0" r="1905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014" w:rsidRPr="00366014" w:rsidRDefault="00366014" w:rsidP="00366014">
                            <w:pPr>
                              <w:tabs>
                                <w:tab w:val="left" w:pos="5430"/>
                              </w:tabs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1F3864" w:themeColor="accent5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66014">
                              <w:rPr>
                                <w:rFonts w:ascii="Arial" w:hAnsi="Arial" w:cs="Arial"/>
                                <w:color w:val="1F3864" w:themeColor="accent5" w:themeShade="80"/>
                                <w:sz w:val="24"/>
                                <w:szCs w:val="24"/>
                                <w:u w:val="single"/>
                              </w:rPr>
                              <w:t>Datos del profesor</w:t>
                            </w:r>
                          </w:p>
                          <w:p w:rsidR="00366014" w:rsidRDefault="00366014" w:rsidP="00366014">
                            <w:pPr>
                              <w:tabs>
                                <w:tab w:val="left" w:pos="5430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Nombre:</w:t>
                            </w:r>
                          </w:p>
                          <w:p w:rsidR="00366014" w:rsidRDefault="00366014" w:rsidP="00366014">
                            <w:pPr>
                              <w:tabs>
                                <w:tab w:val="left" w:pos="5430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Correo:</w:t>
                            </w:r>
                          </w:p>
                          <w:p w:rsidR="00366014" w:rsidRPr="00366014" w:rsidRDefault="00366014" w:rsidP="00366014">
                            <w:pPr>
                              <w:tabs>
                                <w:tab w:val="left" w:pos="5430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CDAA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8pt;margin-top:24.65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" strokecolor="#7f7f7f [1612]">
                <v:textbox style="mso-fit-shape-to-text:t">
                  <w:txbxContent>
                    <w:p w:rsidR="00366014" w:rsidRPr="00366014" w:rsidRDefault="00366014" w:rsidP="00366014">
                      <w:pPr>
                        <w:tabs>
                          <w:tab w:val="left" w:pos="5430"/>
                        </w:tabs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1F3864" w:themeColor="accent5" w:themeShade="80"/>
                          <w:sz w:val="24"/>
                          <w:szCs w:val="24"/>
                          <w:u w:val="single"/>
                        </w:rPr>
                      </w:pPr>
                      <w:r w:rsidRPr="00366014">
                        <w:rPr>
                          <w:rFonts w:ascii="Arial" w:hAnsi="Arial" w:cs="Arial"/>
                          <w:color w:val="1F3864" w:themeColor="accent5" w:themeShade="80"/>
                          <w:sz w:val="24"/>
                          <w:szCs w:val="24"/>
                          <w:u w:val="single"/>
                        </w:rPr>
                        <w:t>Datos del profesor</w:t>
                      </w:r>
                    </w:p>
                    <w:p w:rsidR="00366014" w:rsidRDefault="00366014" w:rsidP="00366014">
                      <w:pPr>
                        <w:tabs>
                          <w:tab w:val="left" w:pos="5430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Nombre:</w:t>
                      </w:r>
                    </w:p>
                    <w:p w:rsidR="00366014" w:rsidRDefault="00366014" w:rsidP="00366014">
                      <w:pPr>
                        <w:tabs>
                          <w:tab w:val="left" w:pos="5430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Correo:</w:t>
                      </w:r>
                    </w:p>
                    <w:p w:rsidR="00366014" w:rsidRPr="00366014" w:rsidRDefault="00366014" w:rsidP="00366014">
                      <w:pPr>
                        <w:tabs>
                          <w:tab w:val="left" w:pos="5430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Teléfono: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963" w:rsidRPr="00844963">
        <w:rPr>
          <w:rFonts w:ascii="Arial" w:hAnsi="Arial" w:cs="Arial"/>
          <w:sz w:val="24"/>
          <w:szCs w:val="24"/>
        </w:rPr>
        <w:t>Total de horas del curso</w:t>
      </w:r>
      <w:r w:rsidR="00865003">
        <w:rPr>
          <w:rFonts w:ascii="Arial" w:hAnsi="Arial" w:cs="Arial"/>
          <w:sz w:val="24"/>
          <w:szCs w:val="24"/>
        </w:rPr>
        <w:t>: 56</w:t>
      </w:r>
    </w:p>
    <w:p w:rsidR="00903A2D" w:rsidRPr="00844963" w:rsidRDefault="00844963" w:rsidP="00366014">
      <w:pPr>
        <w:tabs>
          <w:tab w:val="left" w:pos="5430"/>
        </w:tabs>
        <w:spacing w:before="240"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r w:rsidRPr="00844963">
        <w:rPr>
          <w:rFonts w:ascii="Arial" w:hAnsi="Arial" w:cs="Arial"/>
          <w:color w:val="0070C0"/>
          <w:sz w:val="24"/>
          <w:szCs w:val="24"/>
          <w:u w:val="single"/>
        </w:rPr>
        <w:t>I. Descripción del curso</w:t>
      </w:r>
    </w:p>
    <w:p w:rsidR="00BF2010" w:rsidRPr="00BF2010" w:rsidRDefault="00BF2010" w:rsidP="00BF2010">
      <w:pPr>
        <w:tabs>
          <w:tab w:val="left" w:pos="5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010">
        <w:rPr>
          <w:rFonts w:ascii="Arial" w:hAnsi="Arial" w:cs="Arial"/>
          <w:sz w:val="24"/>
          <w:szCs w:val="24"/>
        </w:rPr>
        <w:t>Este curso de Computación para Adultos Mayores está diseñado para aprender a utilizar equipos de computación desde el nivel intermedio. Es necesario tener un conocimiento básico sobre la utilización de las computadoras.</w:t>
      </w:r>
    </w:p>
    <w:p w:rsidR="00865003" w:rsidRPr="00865003" w:rsidRDefault="00BF2010" w:rsidP="00BF2010">
      <w:pPr>
        <w:tabs>
          <w:tab w:val="left" w:pos="5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2010">
        <w:rPr>
          <w:rFonts w:ascii="Arial" w:hAnsi="Arial" w:cs="Arial"/>
          <w:sz w:val="24"/>
          <w:szCs w:val="24"/>
        </w:rPr>
        <w:t>En el transcurso de este curso se combina la teoría con la práctica para que los estudiantes participen directamente con los equipos de cómputo.</w:t>
      </w:r>
    </w:p>
    <w:p w:rsidR="00903A2D" w:rsidRPr="00844963" w:rsidRDefault="00903A2D" w:rsidP="00903A2D">
      <w:pPr>
        <w:tabs>
          <w:tab w:val="left" w:pos="5430"/>
        </w:tabs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r w:rsidRPr="00844963">
        <w:rPr>
          <w:rFonts w:ascii="Arial" w:hAnsi="Arial" w:cs="Arial"/>
          <w:color w:val="0070C0"/>
          <w:sz w:val="24"/>
          <w:szCs w:val="24"/>
          <w:u w:val="single"/>
        </w:rPr>
        <w:t xml:space="preserve">II. Objetivo General: </w:t>
      </w:r>
    </w:p>
    <w:p w:rsidR="00865003" w:rsidRPr="00342389" w:rsidRDefault="00BF2010" w:rsidP="00BF201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A37CA">
        <w:rPr>
          <w:rFonts w:ascii="Arial" w:hAnsi="Arial" w:cs="Arial"/>
          <w:sz w:val="24"/>
        </w:rPr>
        <w:t xml:space="preserve">Brindar un conocimiento que implique cierto nivel de complejidad para el desarrollo de habilidades que le permitan a una persona adulta mayor desenvolverse en la manipulación del computador mediante la enseñanza de aspectos ligados con </w:t>
      </w:r>
      <w:r w:rsidRPr="006A37CA">
        <w:rPr>
          <w:rFonts w:ascii="Arial" w:hAnsi="Arial" w:cs="Arial"/>
          <w:sz w:val="24"/>
          <w:szCs w:val="24"/>
        </w:rPr>
        <w:t>éste.</w:t>
      </w:r>
    </w:p>
    <w:p w:rsidR="00903A2D" w:rsidRPr="00844963" w:rsidRDefault="00903A2D" w:rsidP="00903A2D">
      <w:pPr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r w:rsidRPr="00844963">
        <w:rPr>
          <w:rFonts w:ascii="Arial" w:hAnsi="Arial" w:cs="Arial"/>
          <w:color w:val="0070C0"/>
          <w:sz w:val="24"/>
          <w:szCs w:val="24"/>
          <w:u w:val="single"/>
        </w:rPr>
        <w:t>III. Contenido del Curso</w:t>
      </w:r>
    </w:p>
    <w:p w:rsidR="00BF2010" w:rsidRPr="006A37CA" w:rsidRDefault="00BF2010" w:rsidP="00BF20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Introducción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El internet como parte de la vida cotidiana</w:t>
      </w:r>
    </w:p>
    <w:p w:rsidR="00BF2010" w:rsidRPr="006A37CA" w:rsidRDefault="00BF2010" w:rsidP="00BF20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Word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Introducción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Digitar un texto y aplicar formato.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Pestaña insertar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Pestaña de diseño de página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Abrir, guardar e imprimir archivos.</w:t>
      </w:r>
    </w:p>
    <w:p w:rsidR="00BF2010" w:rsidRPr="006A37CA" w:rsidRDefault="00BF2010" w:rsidP="00BF20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Power Point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lastRenderedPageBreak/>
        <w:t>Introducción.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Pestaña inicio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Pestaña insertar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Pestaña diseño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Pestaña transiciones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Pestaña animaciones</w:t>
      </w:r>
    </w:p>
    <w:p w:rsidR="00BF2010" w:rsidRPr="006A37CA" w:rsidRDefault="00BF2010" w:rsidP="00BF201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Excel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Introducción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Diseño de una tabla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Fórmula de suma</w:t>
      </w:r>
    </w:p>
    <w:p w:rsidR="00BF2010" w:rsidRPr="006A37CA" w:rsidRDefault="00BF2010" w:rsidP="00BF2010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Internet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Los navegadores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Los buscadores de páginas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proofErr w:type="spellStart"/>
      <w:r w:rsidRPr="006A37CA">
        <w:rPr>
          <w:rFonts w:ascii="Arial" w:hAnsi="Arial" w:cs="Arial"/>
          <w:sz w:val="24"/>
        </w:rPr>
        <w:t>Youtube</w:t>
      </w:r>
      <w:proofErr w:type="spellEnd"/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 xml:space="preserve">Correo electrónico 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Redes sociales</w:t>
      </w:r>
    </w:p>
    <w:p w:rsidR="00BF2010" w:rsidRPr="006A37CA" w:rsidRDefault="00BF2010" w:rsidP="00BF2010">
      <w:pPr>
        <w:pStyle w:val="Prrafodelista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</w:rPr>
      </w:pPr>
      <w:r w:rsidRPr="006A37CA">
        <w:rPr>
          <w:rFonts w:ascii="Arial" w:hAnsi="Arial" w:cs="Arial"/>
          <w:sz w:val="24"/>
        </w:rPr>
        <w:t>Páginas de consulta</w:t>
      </w:r>
    </w:p>
    <w:p w:rsidR="00903A2D" w:rsidRDefault="00903A2D" w:rsidP="00A343EA">
      <w:pPr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r w:rsidRPr="00A343EA">
        <w:rPr>
          <w:rFonts w:ascii="Arial" w:hAnsi="Arial" w:cs="Arial"/>
          <w:color w:val="0070C0"/>
          <w:sz w:val="24"/>
          <w:szCs w:val="24"/>
          <w:u w:val="single"/>
        </w:rPr>
        <w:t>IV. Cronograma</w:t>
      </w:r>
    </w:p>
    <w:tbl>
      <w:tblPr>
        <w:tblStyle w:val="Tabladecuadrcula3-nfasis3"/>
        <w:tblW w:w="862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003"/>
        <w:gridCol w:w="1133"/>
        <w:gridCol w:w="1449"/>
        <w:gridCol w:w="4147"/>
        <w:gridCol w:w="897"/>
      </w:tblGrid>
      <w:tr w:rsidR="00BD0272" w:rsidRPr="00BD0272" w:rsidTr="00BD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# Sesión</w:t>
            </w:r>
          </w:p>
        </w:tc>
        <w:tc>
          <w:tcPr>
            <w:tcW w:w="11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Tema</w:t>
            </w:r>
          </w:p>
        </w:tc>
        <w:tc>
          <w:tcPr>
            <w:tcW w:w="42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8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# Horas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BD0272" w:rsidP="00BF20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1.1</w:t>
            </w:r>
          </w:p>
        </w:tc>
        <w:tc>
          <w:tcPr>
            <w:tcW w:w="4232" w:type="dxa"/>
            <w:vAlign w:val="center"/>
          </w:tcPr>
          <w:p w:rsidR="00BD0272" w:rsidRPr="00707C90" w:rsidRDefault="00BF2010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Presentación del curso y charla sobre cómo el internet es parte de la vida cotidiana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98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  <w:vAlign w:val="center"/>
          </w:tcPr>
          <w:p w:rsidR="009829B2" w:rsidRPr="009829B2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29B2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</w:p>
          <w:p w:rsidR="009829B2" w:rsidRPr="009829B2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9829B2" w:rsidRPr="009829B2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29B2">
              <w:rPr>
                <w:rFonts w:ascii="Arial" w:hAnsi="Arial" w:cs="Arial"/>
                <w:sz w:val="24"/>
                <w:szCs w:val="24"/>
                <w:lang w:val="es-ES"/>
              </w:rPr>
              <w:t>2.2</w:t>
            </w:r>
          </w:p>
          <w:p w:rsidR="009829B2" w:rsidRPr="009829B2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29B2">
              <w:rPr>
                <w:rFonts w:ascii="Arial" w:hAnsi="Arial" w:cs="Arial"/>
                <w:sz w:val="24"/>
                <w:szCs w:val="24"/>
                <w:lang w:val="es-ES"/>
              </w:rPr>
              <w:t>2.3</w:t>
            </w:r>
          </w:p>
          <w:p w:rsidR="00BD0272" w:rsidRPr="00BD0272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829B2">
              <w:rPr>
                <w:rFonts w:ascii="Arial" w:hAnsi="Arial" w:cs="Arial"/>
                <w:sz w:val="24"/>
                <w:szCs w:val="24"/>
                <w:lang w:val="es-ES"/>
              </w:rPr>
              <w:t>2.5</w:t>
            </w:r>
          </w:p>
        </w:tc>
        <w:tc>
          <w:tcPr>
            <w:tcW w:w="4232" w:type="dxa"/>
            <w:vAlign w:val="center"/>
          </w:tcPr>
          <w:p w:rsidR="00BD0272" w:rsidRPr="00707C90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Aprender cómo se podría usar en la vida diaria.</w:t>
            </w:r>
          </w:p>
          <w:p w:rsidR="009829B2" w:rsidRPr="00707C90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Digitar un texto y aplicar formato.</w:t>
            </w:r>
          </w:p>
          <w:p w:rsidR="009829B2" w:rsidRPr="00707C90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Pestaña insertar</w:t>
            </w:r>
          </w:p>
          <w:p w:rsidR="009829B2" w:rsidRPr="00707C90" w:rsidRDefault="009829B2" w:rsidP="009829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Abrir y guardar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Default="009829B2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2.3</w:t>
            </w:r>
          </w:p>
          <w:p w:rsidR="009829B2" w:rsidRDefault="009829B2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2.4</w:t>
            </w:r>
          </w:p>
          <w:p w:rsidR="009829B2" w:rsidRPr="00BD0272" w:rsidRDefault="009829B2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2.5</w:t>
            </w:r>
          </w:p>
        </w:tc>
        <w:tc>
          <w:tcPr>
            <w:tcW w:w="4232" w:type="dxa"/>
            <w:vAlign w:val="center"/>
          </w:tcPr>
          <w:p w:rsidR="009829B2" w:rsidRPr="00707C90" w:rsidRDefault="009829B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Pestaña insertar</w:t>
            </w:r>
          </w:p>
          <w:p w:rsidR="00437976" w:rsidRPr="00707C90" w:rsidRDefault="00437976" w:rsidP="004379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Pestaña de diseño de página</w:t>
            </w:r>
          </w:p>
          <w:p w:rsidR="00BD0272" w:rsidRPr="00707C90" w:rsidRDefault="00437976" w:rsidP="004379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Abrir, guardar e imprimir archivos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437976" w:rsidRPr="00437976" w:rsidRDefault="00437976" w:rsidP="004379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976">
              <w:rPr>
                <w:rFonts w:ascii="Arial" w:hAnsi="Arial" w:cs="Arial"/>
                <w:sz w:val="24"/>
                <w:szCs w:val="24"/>
                <w:lang w:val="es-ES"/>
              </w:rPr>
              <w:t>3.1</w:t>
            </w:r>
          </w:p>
          <w:p w:rsidR="00437976" w:rsidRPr="00437976" w:rsidRDefault="00437976" w:rsidP="004379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976">
              <w:rPr>
                <w:rFonts w:ascii="Arial" w:hAnsi="Arial" w:cs="Arial"/>
                <w:sz w:val="24"/>
                <w:szCs w:val="24"/>
                <w:lang w:val="es-ES"/>
              </w:rPr>
              <w:t>3.2</w:t>
            </w:r>
          </w:p>
          <w:p w:rsidR="00437976" w:rsidRPr="00437976" w:rsidRDefault="00437976" w:rsidP="004379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D0272" w:rsidRPr="00BD0272" w:rsidRDefault="00437976" w:rsidP="004379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97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3.3</w:t>
            </w:r>
          </w:p>
        </w:tc>
        <w:tc>
          <w:tcPr>
            <w:tcW w:w="4232" w:type="dxa"/>
            <w:vAlign w:val="center"/>
          </w:tcPr>
          <w:p w:rsidR="00BD0272" w:rsidRPr="00707C90" w:rsidRDefault="00437976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lastRenderedPageBreak/>
              <w:t>Qué es y para qué sirve</w:t>
            </w:r>
          </w:p>
          <w:p w:rsidR="00437976" w:rsidRPr="00707C90" w:rsidRDefault="00437976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Agregar diapositiva y agregar formato al párrafo</w:t>
            </w:r>
          </w:p>
          <w:p w:rsidR="00437976" w:rsidRPr="00707C90" w:rsidRDefault="00437976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lastRenderedPageBreak/>
              <w:t>Insertar audio y video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420994" w:rsidRPr="00420994" w:rsidRDefault="00420994" w:rsidP="004209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0994">
              <w:rPr>
                <w:rFonts w:ascii="Arial" w:hAnsi="Arial" w:cs="Arial"/>
                <w:sz w:val="24"/>
                <w:szCs w:val="24"/>
                <w:lang w:val="es-ES"/>
              </w:rPr>
              <w:t>3.4</w:t>
            </w:r>
          </w:p>
          <w:p w:rsidR="00420994" w:rsidRDefault="00420994" w:rsidP="004209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0994">
              <w:rPr>
                <w:rFonts w:ascii="Arial" w:hAnsi="Arial" w:cs="Arial"/>
                <w:sz w:val="24"/>
                <w:szCs w:val="24"/>
                <w:lang w:val="es-ES"/>
              </w:rPr>
              <w:t>3.5</w:t>
            </w:r>
          </w:p>
          <w:p w:rsidR="00035BC7" w:rsidRPr="00420994" w:rsidRDefault="00035BC7" w:rsidP="004209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D0272" w:rsidRPr="00BD0272" w:rsidRDefault="00420994" w:rsidP="004209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20994">
              <w:rPr>
                <w:rFonts w:ascii="Arial" w:hAnsi="Arial" w:cs="Arial"/>
                <w:sz w:val="24"/>
                <w:szCs w:val="24"/>
                <w:lang w:val="es-ES"/>
              </w:rPr>
              <w:t>3.6</w:t>
            </w:r>
          </w:p>
        </w:tc>
        <w:tc>
          <w:tcPr>
            <w:tcW w:w="4232" w:type="dxa"/>
            <w:vAlign w:val="center"/>
          </w:tcPr>
          <w:p w:rsidR="00BD0272" w:rsidRPr="00707C90" w:rsidRDefault="00035BC7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Elegir diseño de la presentación</w:t>
            </w:r>
          </w:p>
          <w:p w:rsidR="00035BC7" w:rsidRPr="00707C90" w:rsidRDefault="00035BC7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Agregar transiciones a las diapositivas</w:t>
            </w:r>
          </w:p>
          <w:p w:rsidR="00035BC7" w:rsidRPr="00707C90" w:rsidRDefault="00035BC7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Incluir efectos en las diapositivas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3A5783" w:rsidP="004405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4232" w:type="dxa"/>
            <w:vAlign w:val="center"/>
          </w:tcPr>
          <w:p w:rsidR="00BD0272" w:rsidRPr="00BD0272" w:rsidRDefault="003A5783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Funcionamiento básico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3A5783" w:rsidRPr="003A5783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5783">
              <w:rPr>
                <w:rFonts w:ascii="Arial" w:hAnsi="Arial" w:cs="Arial"/>
                <w:sz w:val="24"/>
                <w:szCs w:val="24"/>
                <w:lang w:val="es-ES"/>
              </w:rPr>
              <w:t>5.1</w:t>
            </w:r>
          </w:p>
          <w:p w:rsidR="003A5783" w:rsidRPr="003A5783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5783">
              <w:rPr>
                <w:rFonts w:ascii="Arial" w:hAnsi="Arial" w:cs="Arial"/>
                <w:sz w:val="24"/>
                <w:szCs w:val="24"/>
                <w:lang w:val="es-ES"/>
              </w:rPr>
              <w:t>5.2</w:t>
            </w:r>
          </w:p>
          <w:p w:rsidR="003A5783" w:rsidRPr="003A5783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BD0272" w:rsidRPr="00BD0272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A5783">
              <w:rPr>
                <w:rFonts w:ascii="Arial" w:hAnsi="Arial" w:cs="Arial"/>
                <w:sz w:val="24"/>
                <w:szCs w:val="24"/>
                <w:lang w:val="es-ES"/>
              </w:rPr>
              <w:t>5.3</w:t>
            </w:r>
          </w:p>
        </w:tc>
        <w:tc>
          <w:tcPr>
            <w:tcW w:w="4232" w:type="dxa"/>
            <w:vAlign w:val="center"/>
          </w:tcPr>
          <w:p w:rsidR="003A5783" w:rsidRPr="00707C90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Presentación de los diferentes navegadores y buscadores (práctica sobre buscar algún tema de interés)</w:t>
            </w:r>
          </w:p>
          <w:p w:rsidR="00BD0272" w:rsidRPr="00707C90" w:rsidRDefault="003A5783" w:rsidP="003A57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proofErr w:type="spellStart"/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Youtube</w:t>
            </w:r>
            <w:proofErr w:type="spellEnd"/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 xml:space="preserve"> (rutas de acceso a la página, ver videos de interés)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3A5783" w:rsidP="004405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5.4</w:t>
            </w:r>
          </w:p>
        </w:tc>
        <w:tc>
          <w:tcPr>
            <w:tcW w:w="4232" w:type="dxa"/>
            <w:vAlign w:val="center"/>
          </w:tcPr>
          <w:p w:rsidR="00BD0272" w:rsidRPr="00707C90" w:rsidRDefault="003A5783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707C90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Crear cuenta, enviar, recibir, responder, adjuntar, reenviar, guardar contactos, crear carpetas, mover correos.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3A5783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5.5</w:t>
            </w:r>
          </w:p>
        </w:tc>
        <w:tc>
          <w:tcPr>
            <w:tcW w:w="4232" w:type="dxa"/>
            <w:vAlign w:val="center"/>
          </w:tcPr>
          <w:p w:rsidR="00BD0272" w:rsidRPr="00082E29" w:rsidRDefault="003A5783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Facebook: Crear cuenta, publicar foto, publicar en el muro, chatear, ver otros perfiles, me gusta, comentar, jugar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4013BD" w:rsidP="004405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5.5</w:t>
            </w:r>
          </w:p>
        </w:tc>
        <w:tc>
          <w:tcPr>
            <w:tcW w:w="4232" w:type="dxa"/>
            <w:vAlign w:val="center"/>
          </w:tcPr>
          <w:p w:rsidR="004013BD" w:rsidRPr="00082E29" w:rsidRDefault="004013BD" w:rsidP="004013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 xml:space="preserve">Twitter: crear cuenta, publicar foto, editar perfil, ver otros perfiles, enviar mensajes, suscripciones </w:t>
            </w:r>
          </w:p>
          <w:p w:rsidR="00BD0272" w:rsidRPr="00082E29" w:rsidRDefault="004013BD" w:rsidP="004013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Tarea: traer el NISE para la siguiente lección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4013BD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5.6</w:t>
            </w:r>
          </w:p>
        </w:tc>
        <w:tc>
          <w:tcPr>
            <w:tcW w:w="4232" w:type="dxa"/>
            <w:vAlign w:val="center"/>
          </w:tcPr>
          <w:p w:rsidR="004013BD" w:rsidRPr="00082E29" w:rsidRDefault="004013BD" w:rsidP="004013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Páginas para consultar facturas de agua, luz y teléfono</w:t>
            </w:r>
          </w:p>
          <w:p w:rsidR="004013BD" w:rsidRPr="00082E29" w:rsidRDefault="004013BD" w:rsidP="004013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Consultar multas de tránsito</w:t>
            </w:r>
          </w:p>
          <w:p w:rsidR="00BD0272" w:rsidRPr="00082E29" w:rsidRDefault="004013BD" w:rsidP="004013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082E29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TSE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4013BD" w:rsidP="004405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5.6</w:t>
            </w:r>
          </w:p>
        </w:tc>
        <w:tc>
          <w:tcPr>
            <w:tcW w:w="4232" w:type="dxa"/>
            <w:vAlign w:val="center"/>
          </w:tcPr>
          <w:p w:rsidR="004013BD" w:rsidRPr="00C1170C" w:rsidRDefault="004013BD" w:rsidP="004013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C1170C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 xml:space="preserve">Registro nacional  </w:t>
            </w:r>
          </w:p>
          <w:p w:rsidR="00BD0272" w:rsidRPr="00BD0272" w:rsidRDefault="004013BD" w:rsidP="004013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1170C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Pagar servicios vía web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BD0272" w:rsidP="004405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32" w:type="dxa"/>
            <w:vAlign w:val="center"/>
          </w:tcPr>
          <w:p w:rsidR="00BD0272" w:rsidRPr="00C1170C" w:rsidRDefault="004013BD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r w:rsidRPr="00C1170C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Repaso y evaluación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BD0272" w:rsidRPr="00BD0272" w:rsidTr="0044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142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:rsidR="00BD0272" w:rsidRPr="00BD0272" w:rsidRDefault="00BD0272" w:rsidP="004405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Despedida</w:t>
            </w:r>
          </w:p>
        </w:tc>
        <w:tc>
          <w:tcPr>
            <w:tcW w:w="4232" w:type="dxa"/>
            <w:vAlign w:val="center"/>
          </w:tcPr>
          <w:p w:rsidR="00BD0272" w:rsidRPr="00C1170C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C1170C">
              <w:rPr>
                <w:rFonts w:ascii="Arial" w:hAnsi="Arial" w:cs="Arial"/>
                <w:color w:val="FF0000"/>
                <w:sz w:val="24"/>
                <w:szCs w:val="24"/>
                <w:lang w:val="es-ES"/>
              </w:rPr>
              <w:t>FIESTA</w:t>
            </w:r>
          </w:p>
        </w:tc>
        <w:tc>
          <w:tcPr>
            <w:tcW w:w="865" w:type="dxa"/>
            <w:vAlign w:val="center"/>
          </w:tcPr>
          <w:p w:rsidR="00BD0272" w:rsidRPr="00BD0272" w:rsidRDefault="00BD0272" w:rsidP="00BD02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D0272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</w:tbl>
    <w:p w:rsidR="00BD0272" w:rsidRDefault="00BD0272" w:rsidP="00BD0272">
      <w:pPr>
        <w:spacing w:line="360" w:lineRule="auto"/>
        <w:jc w:val="both"/>
        <w:rPr>
          <w:rFonts w:ascii="Arial" w:hAnsi="Arial" w:cs="Arial"/>
          <w:color w:val="0070C0"/>
          <w:sz w:val="24"/>
          <w:szCs w:val="24"/>
          <w:u w:val="single"/>
        </w:rPr>
      </w:pPr>
    </w:p>
    <w:sectPr w:rsidR="00BD0272" w:rsidSect="00366014">
      <w:pgSz w:w="11906" w:h="16838"/>
      <w:pgMar w:top="1417" w:right="1701" w:bottom="1417" w:left="1701" w:header="708" w:footer="708" w:gutter="0"/>
      <w:pgBorders w:offsetFrom="page">
        <w:top w:val="basicWideMidline" w:sz="6" w:space="24" w:color="1F4E79" w:themeColor="accent1" w:themeShade="80"/>
        <w:left w:val="basicWideMidline" w:sz="6" w:space="24" w:color="1F4E79" w:themeColor="accent1" w:themeShade="80"/>
        <w:bottom w:val="basicWideMidline" w:sz="6" w:space="24" w:color="1F4E79" w:themeColor="accent1" w:themeShade="80"/>
        <w:right w:val="basicWideMidline" w:sz="6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65D7"/>
    <w:multiLevelType w:val="hybridMultilevel"/>
    <w:tmpl w:val="747070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0B00"/>
    <w:multiLevelType w:val="multilevel"/>
    <w:tmpl w:val="FF96B7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03"/>
    <w:rsid w:val="00035BC7"/>
    <w:rsid w:val="00082E29"/>
    <w:rsid w:val="00100923"/>
    <w:rsid w:val="00366014"/>
    <w:rsid w:val="003A5783"/>
    <w:rsid w:val="004013BD"/>
    <w:rsid w:val="00420994"/>
    <w:rsid w:val="00437976"/>
    <w:rsid w:val="004405C9"/>
    <w:rsid w:val="006A37CA"/>
    <w:rsid w:val="00704D88"/>
    <w:rsid w:val="00707C90"/>
    <w:rsid w:val="00844963"/>
    <w:rsid w:val="00865003"/>
    <w:rsid w:val="00903A2D"/>
    <w:rsid w:val="00911736"/>
    <w:rsid w:val="009829B2"/>
    <w:rsid w:val="00A343EA"/>
    <w:rsid w:val="00BD0272"/>
    <w:rsid w:val="00BF2010"/>
    <w:rsid w:val="00C1170C"/>
    <w:rsid w:val="00CC5303"/>
    <w:rsid w:val="00F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D6758-37A9-48D7-9611-800C4DBB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A2D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3A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A2D"/>
    <w:rPr>
      <w:color w:val="0563C1" w:themeColor="hyperlink"/>
      <w:u w:val="single"/>
    </w:rPr>
  </w:style>
  <w:style w:type="table" w:styleId="Tabladecuadrcula1clara-nfasis3">
    <w:name w:val="Grid Table 1 Light Accent 3"/>
    <w:basedOn w:val="Tablanormal"/>
    <w:uiPriority w:val="46"/>
    <w:rsid w:val="003660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3660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CR\2015\TCU\Plantilla%20para%20cur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cursos</Template>
  <TotalTime>36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Rojas Valerín</dc:creator>
  <cp:keywords/>
  <dc:description/>
  <cp:lastModifiedBy>Usuario de Windows</cp:lastModifiedBy>
  <cp:revision>9</cp:revision>
  <dcterms:created xsi:type="dcterms:W3CDTF">2015-01-15T22:46:00Z</dcterms:created>
  <dcterms:modified xsi:type="dcterms:W3CDTF">2018-03-22T04:10:00Z</dcterms:modified>
</cp:coreProperties>
</file>